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93A1B" w14:textId="77777777" w:rsidR="00934E49" w:rsidRPr="000D1DA8" w:rsidRDefault="00934E49" w:rsidP="00934E49">
      <w:pPr>
        <w:pStyle w:val="NormalWeb"/>
        <w:rPr>
          <w:rFonts w:ascii="Abadi" w:hAnsi="Abadi"/>
        </w:rPr>
      </w:pPr>
      <w:r w:rsidRPr="000D1DA8">
        <w:rPr>
          <w:rStyle w:val="Strong"/>
          <w:rFonts w:ascii="Abadi" w:eastAsiaTheme="majorEastAsia" w:hAnsi="Abadi"/>
        </w:rPr>
        <w:t>Valentin D. Mengue Ebengue (US Citizen)</w:t>
      </w:r>
      <w:r w:rsidRPr="000D1DA8">
        <w:rPr>
          <w:rFonts w:ascii="Abadi" w:hAnsi="Abadi"/>
        </w:rPr>
        <w:br/>
      </w:r>
      <w:r w:rsidRPr="000D1DA8">
        <w:rPr>
          <w:rFonts w:ascii="Segoe UI Emoji" w:hAnsi="Segoe UI Emoji" w:cs="Segoe UI Emoji"/>
        </w:rPr>
        <w:t>📞</w:t>
      </w:r>
      <w:r w:rsidRPr="000D1DA8">
        <w:rPr>
          <w:rFonts w:ascii="Abadi" w:hAnsi="Abadi"/>
        </w:rPr>
        <w:t xml:space="preserve"> 703 546 6479 | </w:t>
      </w:r>
      <w:r w:rsidRPr="000D1DA8">
        <w:rPr>
          <w:rFonts w:ascii="Segoe UI Emoji" w:hAnsi="Segoe UI Emoji" w:cs="Segoe UI Emoji"/>
        </w:rPr>
        <w:t>📍</w:t>
      </w:r>
      <w:r w:rsidRPr="000D1DA8">
        <w:rPr>
          <w:rFonts w:ascii="Abadi" w:hAnsi="Abadi"/>
        </w:rPr>
        <w:t xml:space="preserve"> Chantilly, VA 20152</w:t>
      </w:r>
      <w:r w:rsidRPr="000D1DA8">
        <w:rPr>
          <w:rFonts w:ascii="Abadi" w:hAnsi="Abadi"/>
        </w:rPr>
        <w:br/>
      </w:r>
      <w:r w:rsidRPr="000D1DA8">
        <w:rPr>
          <w:rFonts w:ascii="Segoe UI Emoji" w:hAnsi="Segoe UI Emoji" w:cs="Segoe UI Emoji"/>
        </w:rPr>
        <w:t>📧</w:t>
      </w:r>
      <w:r w:rsidRPr="000D1DA8">
        <w:rPr>
          <w:rFonts w:ascii="Abadi" w:hAnsi="Abadi"/>
        </w:rPr>
        <w:t xml:space="preserve"> emdedeval@gmail.com | </w:t>
      </w:r>
      <w:r w:rsidRPr="000D1DA8">
        <w:rPr>
          <w:rFonts w:ascii="Segoe UI Emoji" w:hAnsi="Segoe UI Emoji" w:cs="Segoe UI Emoji"/>
        </w:rPr>
        <w:t>🌐</w:t>
      </w:r>
      <w:r w:rsidRPr="000D1DA8">
        <w:rPr>
          <w:rFonts w:ascii="Abadi" w:hAnsi="Abadi"/>
        </w:rPr>
        <w:t xml:space="preserve"> </w:t>
      </w:r>
      <w:hyperlink r:id="rId11" w:tgtFrame="_new" w:history="1">
        <w:r w:rsidRPr="000D1DA8">
          <w:rPr>
            <w:rStyle w:val="Hyperlink"/>
            <w:rFonts w:ascii="Abadi" w:eastAsiaTheme="majorEastAsia" w:hAnsi="Abadi"/>
          </w:rPr>
          <w:t>LinkedIn</w:t>
        </w:r>
      </w:hyperlink>
    </w:p>
    <w:p w14:paraId="2026E6DE" w14:textId="77777777" w:rsidR="00934E49" w:rsidRPr="000D1DA8" w:rsidRDefault="00000000" w:rsidP="00934E49">
      <w:pPr>
        <w:rPr>
          <w:rFonts w:ascii="Abadi" w:hAnsi="Abadi"/>
          <w:sz w:val="24"/>
          <w:szCs w:val="24"/>
        </w:rPr>
      </w:pPr>
      <w:r w:rsidRPr="000D1DA8">
        <w:rPr>
          <w:rFonts w:ascii="Abadi" w:hAnsi="Abadi"/>
          <w:sz w:val="24"/>
          <w:szCs w:val="24"/>
        </w:rPr>
        <w:pict w14:anchorId="05FDA8C3">
          <v:rect id="_x0000_i1025" style="width:0;height:1.5pt" o:hralign="center" o:hrstd="t" o:hr="t" fillcolor="#a0a0a0" stroked="f"/>
        </w:pict>
      </w:r>
    </w:p>
    <w:p w14:paraId="0F7389F3" w14:textId="77777777" w:rsidR="00934E49" w:rsidRPr="000D1DA8" w:rsidRDefault="00934E49" w:rsidP="00934E49">
      <w:pPr>
        <w:pStyle w:val="Heading3"/>
        <w:rPr>
          <w:rFonts w:ascii="Abadi" w:hAnsi="Abadi"/>
          <w:sz w:val="24"/>
        </w:rPr>
      </w:pPr>
      <w:r w:rsidRPr="000D1DA8">
        <w:rPr>
          <w:rStyle w:val="Strong"/>
          <w:rFonts w:ascii="Abadi" w:hAnsi="Abadi"/>
          <w:b/>
          <w:bCs w:val="0"/>
          <w:sz w:val="24"/>
        </w:rPr>
        <w:t>SUMMARY</w:t>
      </w:r>
    </w:p>
    <w:p w14:paraId="5E7FE4B3" w14:textId="77777777" w:rsidR="00934E49" w:rsidRPr="000D1DA8" w:rsidRDefault="00934E49" w:rsidP="00934E49">
      <w:pPr>
        <w:pStyle w:val="NormalWeb"/>
        <w:rPr>
          <w:rFonts w:ascii="Abadi" w:hAnsi="Abadi"/>
        </w:rPr>
      </w:pPr>
      <w:r w:rsidRPr="000D1DA8">
        <w:rPr>
          <w:rFonts w:ascii="Abadi" w:hAnsi="Abadi"/>
        </w:rPr>
        <w:t>Seasoned Cloud Engineer with over 10 years of experience in designing, implementing, and maintaining AWS cloud solutions across Windows and Linux environments. With 13+ years in IT, I excel in collaborating with diverse teams, delivering innovative solutions, and maintaining high-quality standards. My expertise spans cloud architecture, automation, and CI/CD pipelines, with a strong focus on continuous learning and adaptability.</w:t>
      </w:r>
    </w:p>
    <w:p w14:paraId="6B75946C" w14:textId="77777777" w:rsidR="00934E49" w:rsidRPr="000D1DA8" w:rsidRDefault="00000000" w:rsidP="00934E49">
      <w:pPr>
        <w:rPr>
          <w:rFonts w:ascii="Abadi" w:hAnsi="Abadi"/>
          <w:sz w:val="24"/>
          <w:szCs w:val="24"/>
        </w:rPr>
      </w:pPr>
      <w:r w:rsidRPr="000D1DA8">
        <w:rPr>
          <w:rFonts w:ascii="Abadi" w:hAnsi="Abadi"/>
          <w:sz w:val="24"/>
          <w:szCs w:val="24"/>
        </w:rPr>
        <w:pict w14:anchorId="6F400087">
          <v:rect id="_x0000_i1026" style="width:0;height:1.5pt" o:hralign="center" o:hrstd="t" o:hr="t" fillcolor="#a0a0a0" stroked="f"/>
        </w:pict>
      </w:r>
    </w:p>
    <w:p w14:paraId="18CBD492" w14:textId="77777777" w:rsidR="00934E49" w:rsidRPr="000D1DA8" w:rsidRDefault="00934E49" w:rsidP="00934E49">
      <w:pPr>
        <w:pStyle w:val="Heading3"/>
        <w:rPr>
          <w:rFonts w:ascii="Abadi" w:hAnsi="Abadi"/>
          <w:sz w:val="24"/>
        </w:rPr>
      </w:pPr>
      <w:r w:rsidRPr="000D1DA8">
        <w:rPr>
          <w:rStyle w:val="Strong"/>
          <w:rFonts w:ascii="Abadi" w:hAnsi="Abadi"/>
          <w:b/>
          <w:bCs w:val="0"/>
          <w:sz w:val="24"/>
        </w:rPr>
        <w:t>SKILLS</w:t>
      </w:r>
    </w:p>
    <w:p w14:paraId="5EA696B7" w14:textId="77777777" w:rsidR="00934E49" w:rsidRPr="000D1DA8" w:rsidRDefault="00934E49" w:rsidP="00934E49">
      <w:pPr>
        <w:numPr>
          <w:ilvl w:val="0"/>
          <w:numId w:val="6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Style w:val="Strong"/>
          <w:rFonts w:ascii="Abadi" w:hAnsi="Abadi"/>
          <w:sz w:val="24"/>
          <w:szCs w:val="24"/>
        </w:rPr>
        <w:t>Cloud Infrastructure:</w:t>
      </w:r>
      <w:r w:rsidRPr="000D1DA8">
        <w:rPr>
          <w:rFonts w:ascii="Abadi" w:hAnsi="Abadi"/>
          <w:sz w:val="24"/>
          <w:szCs w:val="24"/>
        </w:rPr>
        <w:t xml:space="preserve"> AWS services (EC2, RDS, S3, VPC, ELB, Kinesis, EKS)</w:t>
      </w:r>
    </w:p>
    <w:p w14:paraId="37F0D4BB" w14:textId="14D0E137" w:rsidR="00934E49" w:rsidRPr="000D1DA8" w:rsidRDefault="00934E49" w:rsidP="00934E49">
      <w:pPr>
        <w:numPr>
          <w:ilvl w:val="0"/>
          <w:numId w:val="6"/>
        </w:numPr>
        <w:spacing w:before="100" w:beforeAutospacing="1" w:after="100" w:afterAutospacing="1"/>
        <w:rPr>
          <w:rFonts w:ascii="Abadi" w:hAnsi="Abadi"/>
          <w:sz w:val="24"/>
          <w:szCs w:val="24"/>
          <w:lang w:val="fr-FR"/>
        </w:rPr>
      </w:pPr>
      <w:r w:rsidRPr="000D1DA8">
        <w:rPr>
          <w:rStyle w:val="Strong"/>
          <w:rFonts w:ascii="Abadi" w:hAnsi="Abadi"/>
          <w:sz w:val="24"/>
          <w:szCs w:val="24"/>
          <w:lang w:val="fr-FR"/>
        </w:rPr>
        <w:t>Automation :</w:t>
      </w:r>
      <w:r w:rsidRPr="000D1DA8">
        <w:rPr>
          <w:rFonts w:ascii="Abadi" w:hAnsi="Abadi"/>
          <w:sz w:val="24"/>
          <w:szCs w:val="24"/>
          <w:lang w:val="fr-FR"/>
        </w:rPr>
        <w:t xml:space="preserve"> Terraform, CloudFormation, Jenkins, Ansible, Bash, Git</w:t>
      </w:r>
    </w:p>
    <w:p w14:paraId="2D1DD324" w14:textId="77777777" w:rsidR="00934E49" w:rsidRPr="000D1DA8" w:rsidRDefault="00934E49" w:rsidP="00934E49">
      <w:pPr>
        <w:numPr>
          <w:ilvl w:val="0"/>
          <w:numId w:val="6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Style w:val="Strong"/>
          <w:rFonts w:ascii="Abadi" w:hAnsi="Abadi"/>
          <w:sz w:val="24"/>
          <w:szCs w:val="24"/>
        </w:rPr>
        <w:t>Containers:</w:t>
      </w:r>
      <w:r w:rsidRPr="000D1DA8">
        <w:rPr>
          <w:rFonts w:ascii="Abadi" w:hAnsi="Abadi"/>
          <w:sz w:val="24"/>
          <w:szCs w:val="24"/>
        </w:rPr>
        <w:t xml:space="preserve"> Kubernetes, Docker, Amazon EKS</w:t>
      </w:r>
    </w:p>
    <w:p w14:paraId="6C39D14F" w14:textId="77777777" w:rsidR="00934E49" w:rsidRPr="000D1DA8" w:rsidRDefault="00934E49" w:rsidP="00934E49">
      <w:pPr>
        <w:numPr>
          <w:ilvl w:val="0"/>
          <w:numId w:val="6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Style w:val="Strong"/>
          <w:rFonts w:ascii="Abadi" w:hAnsi="Abadi"/>
          <w:sz w:val="24"/>
          <w:szCs w:val="24"/>
        </w:rPr>
        <w:t>CI/CD:</w:t>
      </w:r>
      <w:r w:rsidRPr="000D1DA8">
        <w:rPr>
          <w:rFonts w:ascii="Abadi" w:hAnsi="Abadi"/>
          <w:sz w:val="24"/>
          <w:szCs w:val="24"/>
        </w:rPr>
        <w:t xml:space="preserve"> Pipeline design and implementation</w:t>
      </w:r>
    </w:p>
    <w:p w14:paraId="011FBD9D" w14:textId="77777777" w:rsidR="00934E49" w:rsidRPr="000D1DA8" w:rsidRDefault="00934E49" w:rsidP="00934E49">
      <w:pPr>
        <w:numPr>
          <w:ilvl w:val="0"/>
          <w:numId w:val="6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Style w:val="Strong"/>
          <w:rFonts w:ascii="Abadi" w:hAnsi="Abadi"/>
          <w:sz w:val="24"/>
          <w:szCs w:val="24"/>
        </w:rPr>
        <w:t>Security:</w:t>
      </w:r>
      <w:r w:rsidRPr="000D1DA8">
        <w:rPr>
          <w:rFonts w:ascii="Abadi" w:hAnsi="Abadi"/>
          <w:sz w:val="24"/>
          <w:szCs w:val="24"/>
        </w:rPr>
        <w:t xml:space="preserve"> IAM, AWS KMS, AWS Directory Service</w:t>
      </w:r>
    </w:p>
    <w:p w14:paraId="39B9D187" w14:textId="77777777" w:rsidR="00934E49" w:rsidRPr="000D1DA8" w:rsidRDefault="00934E49" w:rsidP="00934E49">
      <w:pPr>
        <w:numPr>
          <w:ilvl w:val="0"/>
          <w:numId w:val="6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Style w:val="Strong"/>
          <w:rFonts w:ascii="Abadi" w:hAnsi="Abadi"/>
          <w:sz w:val="24"/>
          <w:szCs w:val="24"/>
        </w:rPr>
        <w:t>Database Management:</w:t>
      </w:r>
      <w:r w:rsidRPr="000D1DA8">
        <w:rPr>
          <w:rFonts w:ascii="Abadi" w:hAnsi="Abadi"/>
          <w:sz w:val="24"/>
          <w:szCs w:val="24"/>
        </w:rPr>
        <w:t xml:space="preserve"> Oracle, MySQL, PostgreSQL</w:t>
      </w:r>
    </w:p>
    <w:p w14:paraId="28A8094E" w14:textId="77777777" w:rsidR="00934E49" w:rsidRPr="000D1DA8" w:rsidRDefault="00934E49" w:rsidP="00934E49">
      <w:pPr>
        <w:numPr>
          <w:ilvl w:val="0"/>
          <w:numId w:val="6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Style w:val="Strong"/>
          <w:rFonts w:ascii="Abadi" w:hAnsi="Abadi"/>
          <w:sz w:val="24"/>
          <w:szCs w:val="24"/>
        </w:rPr>
        <w:t>DevOps Tools:</w:t>
      </w:r>
      <w:r w:rsidRPr="000D1DA8">
        <w:rPr>
          <w:rFonts w:ascii="Abadi" w:hAnsi="Abadi"/>
          <w:sz w:val="24"/>
          <w:szCs w:val="24"/>
        </w:rPr>
        <w:t xml:space="preserve"> AWS MGN, Flyway, CI/CD automation</w:t>
      </w:r>
    </w:p>
    <w:p w14:paraId="5179AB6F" w14:textId="77777777" w:rsidR="00934E49" w:rsidRPr="000D1DA8" w:rsidRDefault="00934E49" w:rsidP="00934E49">
      <w:pPr>
        <w:numPr>
          <w:ilvl w:val="0"/>
          <w:numId w:val="6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Style w:val="Strong"/>
          <w:rFonts w:ascii="Abadi" w:hAnsi="Abadi"/>
          <w:sz w:val="24"/>
          <w:szCs w:val="24"/>
        </w:rPr>
        <w:t>Networking:</w:t>
      </w:r>
      <w:r w:rsidRPr="000D1DA8">
        <w:rPr>
          <w:rFonts w:ascii="Abadi" w:hAnsi="Abadi"/>
          <w:sz w:val="24"/>
          <w:szCs w:val="24"/>
        </w:rPr>
        <w:t xml:space="preserve"> VPC, Subnets, Security Groups, VPNs, Load Balancers</w:t>
      </w:r>
    </w:p>
    <w:p w14:paraId="43B2A0B5" w14:textId="77777777" w:rsidR="00934E49" w:rsidRPr="000D1DA8" w:rsidRDefault="00000000" w:rsidP="00934E49">
      <w:pPr>
        <w:spacing w:before="0"/>
        <w:rPr>
          <w:rFonts w:ascii="Abadi" w:hAnsi="Abadi"/>
          <w:sz w:val="24"/>
          <w:szCs w:val="24"/>
        </w:rPr>
      </w:pPr>
      <w:r w:rsidRPr="000D1DA8">
        <w:rPr>
          <w:rFonts w:ascii="Abadi" w:hAnsi="Abadi"/>
          <w:sz w:val="24"/>
          <w:szCs w:val="24"/>
        </w:rPr>
        <w:pict w14:anchorId="05612405">
          <v:rect id="_x0000_i1027" style="width:0;height:1.5pt" o:hralign="center" o:hrstd="t" o:hr="t" fillcolor="#a0a0a0" stroked="f"/>
        </w:pict>
      </w:r>
    </w:p>
    <w:p w14:paraId="36CC225C" w14:textId="77777777" w:rsidR="00934E49" w:rsidRPr="000D1DA8" w:rsidRDefault="00934E49" w:rsidP="00934E49">
      <w:pPr>
        <w:pStyle w:val="Heading3"/>
        <w:rPr>
          <w:rFonts w:ascii="Abadi" w:hAnsi="Abadi"/>
          <w:sz w:val="24"/>
        </w:rPr>
      </w:pPr>
      <w:r w:rsidRPr="000D1DA8">
        <w:rPr>
          <w:rStyle w:val="Strong"/>
          <w:rFonts w:ascii="Abadi" w:hAnsi="Abadi"/>
          <w:b/>
          <w:bCs w:val="0"/>
          <w:sz w:val="24"/>
        </w:rPr>
        <w:t>EXPERIENCE</w:t>
      </w:r>
    </w:p>
    <w:p w14:paraId="504EFEC2" w14:textId="77777777" w:rsidR="00934E49" w:rsidRPr="000D1DA8" w:rsidRDefault="00934E49" w:rsidP="00934E49">
      <w:pPr>
        <w:pStyle w:val="NormalWeb"/>
        <w:rPr>
          <w:rFonts w:ascii="Abadi" w:hAnsi="Abadi"/>
        </w:rPr>
      </w:pPr>
      <w:r w:rsidRPr="000D1DA8">
        <w:rPr>
          <w:rStyle w:val="Strong"/>
          <w:rFonts w:ascii="Abadi" w:eastAsiaTheme="majorEastAsia" w:hAnsi="Abadi"/>
        </w:rPr>
        <w:t>DevOps Architect/AWS Cloud Engineer</w:t>
      </w:r>
      <w:r w:rsidRPr="000D1DA8">
        <w:rPr>
          <w:rFonts w:ascii="Abadi" w:hAnsi="Abadi"/>
        </w:rPr>
        <w:br/>
      </w:r>
      <w:r w:rsidRPr="000D1DA8">
        <w:rPr>
          <w:rStyle w:val="Emphasis"/>
          <w:rFonts w:ascii="Abadi" w:eastAsiaTheme="majorEastAsia" w:hAnsi="Abadi"/>
        </w:rPr>
        <w:t>United States Postal Service, Washington, DC</w:t>
      </w:r>
      <w:r w:rsidRPr="000D1DA8">
        <w:rPr>
          <w:rFonts w:ascii="Abadi" w:hAnsi="Abadi"/>
        </w:rPr>
        <w:br/>
      </w:r>
      <w:r w:rsidRPr="000D1DA8">
        <w:rPr>
          <w:rStyle w:val="Emphasis"/>
          <w:rFonts w:ascii="Abadi" w:eastAsiaTheme="majorEastAsia" w:hAnsi="Abadi"/>
        </w:rPr>
        <w:t>September 2015–Present</w:t>
      </w:r>
    </w:p>
    <w:p w14:paraId="0190426E" w14:textId="77777777" w:rsidR="00934E49" w:rsidRPr="000D1DA8" w:rsidRDefault="00934E49" w:rsidP="00934E49">
      <w:pPr>
        <w:numPr>
          <w:ilvl w:val="0"/>
          <w:numId w:val="7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Fonts w:ascii="Abadi" w:hAnsi="Abadi"/>
          <w:sz w:val="24"/>
          <w:szCs w:val="24"/>
        </w:rPr>
        <w:t>Architected high availability and disaster recovery solutions using multi-AZ deployment, Auto Scaling, and ELB.</w:t>
      </w:r>
    </w:p>
    <w:p w14:paraId="1651234C" w14:textId="77777777" w:rsidR="00934E49" w:rsidRPr="000D1DA8" w:rsidRDefault="00934E49" w:rsidP="00934E49">
      <w:pPr>
        <w:numPr>
          <w:ilvl w:val="0"/>
          <w:numId w:val="7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Fonts w:ascii="Abadi" w:hAnsi="Abadi"/>
          <w:sz w:val="24"/>
          <w:szCs w:val="24"/>
        </w:rPr>
        <w:t>Migrated multiple on-premises applications to AWS using services like CloudFormation, EC2, and RDS.</w:t>
      </w:r>
    </w:p>
    <w:p w14:paraId="41C3C9F7" w14:textId="77777777" w:rsidR="00934E49" w:rsidRPr="000D1DA8" w:rsidRDefault="00934E49" w:rsidP="00934E49">
      <w:pPr>
        <w:numPr>
          <w:ilvl w:val="0"/>
          <w:numId w:val="7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Fonts w:ascii="Abadi" w:hAnsi="Abadi"/>
          <w:sz w:val="24"/>
          <w:szCs w:val="24"/>
        </w:rPr>
        <w:t>Built and managed virtual data centers in AWS for Enterprise Data Warehouse hosting.</w:t>
      </w:r>
    </w:p>
    <w:p w14:paraId="0F27E648" w14:textId="77777777" w:rsidR="00934E49" w:rsidRPr="000D1DA8" w:rsidRDefault="00934E49" w:rsidP="00934E49">
      <w:pPr>
        <w:numPr>
          <w:ilvl w:val="0"/>
          <w:numId w:val="7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Fonts w:ascii="Abadi" w:hAnsi="Abadi"/>
          <w:sz w:val="24"/>
          <w:szCs w:val="24"/>
        </w:rPr>
        <w:t>Developed and maintained CI/CD pipelines, automating deployments and improving system performance.</w:t>
      </w:r>
    </w:p>
    <w:p w14:paraId="08BA165A" w14:textId="77777777" w:rsidR="00934E49" w:rsidRPr="000D1DA8" w:rsidRDefault="00934E49" w:rsidP="00934E49">
      <w:pPr>
        <w:numPr>
          <w:ilvl w:val="0"/>
          <w:numId w:val="7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Fonts w:ascii="Abadi" w:hAnsi="Abadi"/>
          <w:sz w:val="24"/>
          <w:szCs w:val="24"/>
        </w:rPr>
        <w:t>Implemented real-time data streaming with Amazon Kinesis and encrypted data with AWS KMS.</w:t>
      </w:r>
    </w:p>
    <w:p w14:paraId="65F82507" w14:textId="77777777" w:rsidR="00934E49" w:rsidRPr="000D1DA8" w:rsidRDefault="00934E49" w:rsidP="00934E49">
      <w:pPr>
        <w:numPr>
          <w:ilvl w:val="0"/>
          <w:numId w:val="7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Fonts w:ascii="Abadi" w:hAnsi="Abadi"/>
          <w:sz w:val="24"/>
          <w:szCs w:val="24"/>
        </w:rPr>
        <w:t>Created and managed Amazon EKS clusters and automated cloud infrastructure deployment with Terraform.</w:t>
      </w:r>
    </w:p>
    <w:p w14:paraId="7BB16F6E" w14:textId="77777777" w:rsidR="00934E49" w:rsidRPr="000D1DA8" w:rsidRDefault="00934E49" w:rsidP="00934E49">
      <w:pPr>
        <w:pStyle w:val="NormalWeb"/>
        <w:rPr>
          <w:rFonts w:ascii="Abadi" w:hAnsi="Abadi"/>
        </w:rPr>
      </w:pPr>
      <w:r w:rsidRPr="000D1DA8">
        <w:rPr>
          <w:rStyle w:val="Strong"/>
          <w:rFonts w:ascii="Abadi" w:eastAsiaTheme="majorEastAsia" w:hAnsi="Abadi"/>
        </w:rPr>
        <w:t>Linux/AWS Cloud Engineer</w:t>
      </w:r>
      <w:r w:rsidRPr="000D1DA8">
        <w:rPr>
          <w:rFonts w:ascii="Abadi" w:hAnsi="Abadi"/>
        </w:rPr>
        <w:br/>
      </w:r>
      <w:r w:rsidRPr="000D1DA8">
        <w:rPr>
          <w:rStyle w:val="Emphasis"/>
          <w:rFonts w:ascii="Abadi" w:eastAsiaTheme="majorEastAsia" w:hAnsi="Abadi"/>
        </w:rPr>
        <w:t>Sky Chefs, Dulles, VA</w:t>
      </w:r>
      <w:r w:rsidRPr="000D1DA8">
        <w:rPr>
          <w:rFonts w:ascii="Abadi" w:hAnsi="Abadi"/>
        </w:rPr>
        <w:br/>
      </w:r>
      <w:r w:rsidRPr="000D1DA8">
        <w:rPr>
          <w:rStyle w:val="Emphasis"/>
          <w:rFonts w:ascii="Abadi" w:eastAsiaTheme="majorEastAsia" w:hAnsi="Abadi"/>
        </w:rPr>
        <w:t>July 2014–August 2015</w:t>
      </w:r>
    </w:p>
    <w:p w14:paraId="610CD2C2" w14:textId="77777777" w:rsidR="00934E49" w:rsidRPr="000D1DA8" w:rsidRDefault="00934E49" w:rsidP="00934E49">
      <w:pPr>
        <w:numPr>
          <w:ilvl w:val="0"/>
          <w:numId w:val="8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Fonts w:ascii="Abadi" w:hAnsi="Abadi"/>
          <w:sz w:val="24"/>
          <w:szCs w:val="24"/>
        </w:rPr>
        <w:t>Managed AWS infrastructure, including EC2, security groups, and load balancers.</w:t>
      </w:r>
    </w:p>
    <w:p w14:paraId="43FE49CC" w14:textId="77777777" w:rsidR="00934E49" w:rsidRPr="000D1DA8" w:rsidRDefault="00934E49" w:rsidP="00934E49">
      <w:pPr>
        <w:numPr>
          <w:ilvl w:val="0"/>
          <w:numId w:val="8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Fonts w:ascii="Abadi" w:hAnsi="Abadi"/>
          <w:sz w:val="24"/>
          <w:szCs w:val="24"/>
        </w:rPr>
        <w:lastRenderedPageBreak/>
        <w:t>Ensured data recovery through system snapshots, AMIs, and RDS Replicas.</w:t>
      </w:r>
    </w:p>
    <w:p w14:paraId="0D61F17A" w14:textId="77777777" w:rsidR="00934E49" w:rsidRPr="000D1DA8" w:rsidRDefault="00934E49" w:rsidP="00934E49">
      <w:pPr>
        <w:numPr>
          <w:ilvl w:val="0"/>
          <w:numId w:val="8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Fonts w:ascii="Abadi" w:hAnsi="Abadi"/>
          <w:sz w:val="24"/>
          <w:szCs w:val="24"/>
        </w:rPr>
        <w:t>Provided technical support, resolving issues and optimizing system performance.</w:t>
      </w:r>
    </w:p>
    <w:p w14:paraId="01798B0C" w14:textId="77777777" w:rsidR="00934E49" w:rsidRPr="000D1DA8" w:rsidRDefault="00934E49" w:rsidP="00934E49">
      <w:pPr>
        <w:pStyle w:val="NormalWeb"/>
        <w:rPr>
          <w:rFonts w:ascii="Abadi" w:hAnsi="Abadi"/>
        </w:rPr>
      </w:pPr>
      <w:r w:rsidRPr="000D1DA8">
        <w:rPr>
          <w:rStyle w:val="Strong"/>
          <w:rFonts w:ascii="Abadi" w:eastAsiaTheme="majorEastAsia" w:hAnsi="Abadi"/>
        </w:rPr>
        <w:t>IT Field Support Services Technician</w:t>
      </w:r>
      <w:r w:rsidRPr="000D1DA8">
        <w:rPr>
          <w:rFonts w:ascii="Abadi" w:hAnsi="Abadi"/>
        </w:rPr>
        <w:br/>
      </w:r>
      <w:r w:rsidRPr="000D1DA8">
        <w:rPr>
          <w:rStyle w:val="Emphasis"/>
          <w:rFonts w:ascii="Abadi" w:eastAsiaTheme="majorEastAsia" w:hAnsi="Abadi"/>
        </w:rPr>
        <w:t>Orange Cameroon, Douala, Cameroon</w:t>
      </w:r>
      <w:r w:rsidRPr="000D1DA8">
        <w:rPr>
          <w:rFonts w:ascii="Abadi" w:hAnsi="Abadi"/>
        </w:rPr>
        <w:br/>
      </w:r>
      <w:r w:rsidRPr="000D1DA8">
        <w:rPr>
          <w:rStyle w:val="Emphasis"/>
          <w:rFonts w:ascii="Abadi" w:eastAsiaTheme="majorEastAsia" w:hAnsi="Abadi"/>
        </w:rPr>
        <w:t>January 2009–June 2012</w:t>
      </w:r>
    </w:p>
    <w:p w14:paraId="2ED807E7" w14:textId="77777777" w:rsidR="00934E49" w:rsidRPr="000D1DA8" w:rsidRDefault="00934E49" w:rsidP="00934E49">
      <w:pPr>
        <w:numPr>
          <w:ilvl w:val="0"/>
          <w:numId w:val="9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Fonts w:ascii="Abadi" w:hAnsi="Abadi"/>
          <w:sz w:val="24"/>
          <w:szCs w:val="24"/>
        </w:rPr>
        <w:t>Provided IT support, troubleshooting, and root-cause analysis for various system issues.</w:t>
      </w:r>
    </w:p>
    <w:p w14:paraId="30B3F9C5" w14:textId="77777777" w:rsidR="00934E49" w:rsidRPr="000D1DA8" w:rsidRDefault="00934E49" w:rsidP="00934E49">
      <w:pPr>
        <w:numPr>
          <w:ilvl w:val="0"/>
          <w:numId w:val="9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Fonts w:ascii="Abadi" w:hAnsi="Abadi"/>
          <w:sz w:val="24"/>
          <w:szCs w:val="24"/>
        </w:rPr>
        <w:t>Virtualized VMware hosts and implemented Linux server maintenance and security measures.</w:t>
      </w:r>
    </w:p>
    <w:p w14:paraId="0381B92C" w14:textId="77777777" w:rsidR="00934E49" w:rsidRPr="000D1DA8" w:rsidRDefault="00934E49" w:rsidP="00934E49">
      <w:pPr>
        <w:numPr>
          <w:ilvl w:val="0"/>
          <w:numId w:val="9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Fonts w:ascii="Abadi" w:hAnsi="Abadi"/>
          <w:sz w:val="24"/>
          <w:szCs w:val="24"/>
        </w:rPr>
        <w:t>Managed networking and connectivity issues, ensuring optimal system performance.</w:t>
      </w:r>
    </w:p>
    <w:p w14:paraId="22A98A77" w14:textId="77777777" w:rsidR="00934E49" w:rsidRPr="000D1DA8" w:rsidRDefault="00000000" w:rsidP="00934E49">
      <w:pPr>
        <w:spacing w:before="0"/>
        <w:rPr>
          <w:rFonts w:ascii="Abadi" w:hAnsi="Abadi"/>
          <w:sz w:val="24"/>
          <w:szCs w:val="24"/>
        </w:rPr>
      </w:pPr>
      <w:r w:rsidRPr="000D1DA8">
        <w:rPr>
          <w:rFonts w:ascii="Abadi" w:hAnsi="Abadi"/>
          <w:sz w:val="24"/>
          <w:szCs w:val="24"/>
        </w:rPr>
        <w:pict w14:anchorId="7AAF99B9">
          <v:rect id="_x0000_i1028" style="width:0;height:1.5pt" o:hralign="center" o:hrstd="t" o:hr="t" fillcolor="#a0a0a0" stroked="f"/>
        </w:pict>
      </w:r>
    </w:p>
    <w:p w14:paraId="5D31BF46" w14:textId="77777777" w:rsidR="00934E49" w:rsidRPr="000D1DA8" w:rsidRDefault="00934E49" w:rsidP="00934E49">
      <w:pPr>
        <w:pStyle w:val="Heading3"/>
        <w:rPr>
          <w:rFonts w:ascii="Abadi" w:hAnsi="Abadi"/>
          <w:sz w:val="24"/>
        </w:rPr>
      </w:pPr>
      <w:r w:rsidRPr="000D1DA8">
        <w:rPr>
          <w:rStyle w:val="Strong"/>
          <w:rFonts w:ascii="Abadi" w:hAnsi="Abadi"/>
          <w:b/>
          <w:bCs w:val="0"/>
          <w:sz w:val="24"/>
        </w:rPr>
        <w:t>EDUCATION &amp; CERTIFICATIONS</w:t>
      </w:r>
    </w:p>
    <w:p w14:paraId="5883BFED" w14:textId="77777777" w:rsidR="00934E49" w:rsidRPr="000D1DA8" w:rsidRDefault="00934E49" w:rsidP="00934E49">
      <w:pPr>
        <w:numPr>
          <w:ilvl w:val="0"/>
          <w:numId w:val="10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Style w:val="Strong"/>
          <w:rFonts w:ascii="Abadi" w:hAnsi="Abadi"/>
          <w:sz w:val="24"/>
          <w:szCs w:val="24"/>
        </w:rPr>
        <w:t>AWS Solution Architect – Associate</w:t>
      </w:r>
    </w:p>
    <w:p w14:paraId="5166C103" w14:textId="77777777" w:rsidR="00934E49" w:rsidRPr="000D1DA8" w:rsidRDefault="00934E49" w:rsidP="00934E49">
      <w:pPr>
        <w:numPr>
          <w:ilvl w:val="0"/>
          <w:numId w:val="10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Style w:val="Strong"/>
          <w:rFonts w:ascii="Abadi" w:hAnsi="Abadi"/>
          <w:sz w:val="24"/>
          <w:szCs w:val="24"/>
        </w:rPr>
        <w:t>Bachelor of Science, Information Technology</w:t>
      </w:r>
      <w:r w:rsidRPr="000D1DA8">
        <w:rPr>
          <w:rFonts w:ascii="Abadi" w:hAnsi="Abadi"/>
          <w:sz w:val="24"/>
          <w:szCs w:val="24"/>
        </w:rPr>
        <w:br/>
        <w:t>University of Yaoundé, Yaoundé Cameroon (Sept 2004–June 2007)</w:t>
      </w:r>
    </w:p>
    <w:p w14:paraId="6E0768BA" w14:textId="77777777" w:rsidR="00934E49" w:rsidRPr="000D1DA8" w:rsidRDefault="00934E49" w:rsidP="00934E49">
      <w:pPr>
        <w:numPr>
          <w:ilvl w:val="0"/>
          <w:numId w:val="10"/>
        </w:numPr>
        <w:spacing w:before="100" w:beforeAutospacing="1" w:after="100" w:afterAutospacing="1"/>
        <w:rPr>
          <w:rFonts w:ascii="Abadi" w:hAnsi="Abadi"/>
          <w:sz w:val="24"/>
          <w:szCs w:val="24"/>
        </w:rPr>
      </w:pPr>
      <w:r w:rsidRPr="000D1DA8">
        <w:rPr>
          <w:rStyle w:val="Strong"/>
          <w:rFonts w:ascii="Abadi" w:hAnsi="Abadi"/>
          <w:sz w:val="24"/>
          <w:szCs w:val="24"/>
        </w:rPr>
        <w:t>Languages:</w:t>
      </w:r>
      <w:r w:rsidRPr="000D1DA8">
        <w:rPr>
          <w:rFonts w:ascii="Abadi" w:hAnsi="Abadi"/>
          <w:sz w:val="24"/>
          <w:szCs w:val="24"/>
        </w:rPr>
        <w:t xml:space="preserve"> Fluent in French, Intermediate in English</w:t>
      </w:r>
    </w:p>
    <w:p w14:paraId="02F58DD3" w14:textId="77777777" w:rsidR="00157636" w:rsidRPr="000D1DA8" w:rsidRDefault="00157636" w:rsidP="00934E49">
      <w:pPr>
        <w:rPr>
          <w:rFonts w:ascii="Abadi" w:hAnsi="Abadi"/>
          <w:sz w:val="24"/>
          <w:szCs w:val="24"/>
        </w:rPr>
      </w:pPr>
    </w:p>
    <w:sectPr w:rsidR="00157636" w:rsidRPr="000D1DA8" w:rsidSect="00083B45">
      <w:pgSz w:w="12240" w:h="15840" w:code="1"/>
      <w:pgMar w:top="900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C6E49" w14:textId="77777777" w:rsidR="00132AAE" w:rsidRDefault="00132AAE">
      <w:r>
        <w:separator/>
      </w:r>
    </w:p>
  </w:endnote>
  <w:endnote w:type="continuationSeparator" w:id="0">
    <w:p w14:paraId="18B62A6A" w14:textId="77777777" w:rsidR="00132AAE" w:rsidRDefault="00132AAE">
      <w:r>
        <w:continuationSeparator/>
      </w:r>
    </w:p>
  </w:endnote>
  <w:endnote w:type="continuationNotice" w:id="1">
    <w:p w14:paraId="6D7C478D" w14:textId="77777777" w:rsidR="00132AAE" w:rsidRDefault="00132A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8D0EE" w14:textId="77777777" w:rsidR="00132AAE" w:rsidRDefault="00132AAE">
      <w:r>
        <w:separator/>
      </w:r>
    </w:p>
  </w:footnote>
  <w:footnote w:type="continuationSeparator" w:id="0">
    <w:p w14:paraId="42BF699E" w14:textId="77777777" w:rsidR="00132AAE" w:rsidRDefault="00132AAE">
      <w:r>
        <w:continuationSeparator/>
      </w:r>
    </w:p>
  </w:footnote>
  <w:footnote w:type="continuationNotice" w:id="1">
    <w:p w14:paraId="75B754DC" w14:textId="77777777" w:rsidR="00132AAE" w:rsidRDefault="00132AA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F0B51"/>
    <w:multiLevelType w:val="multilevel"/>
    <w:tmpl w:val="9D5E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03985"/>
    <w:multiLevelType w:val="multilevel"/>
    <w:tmpl w:val="D830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1703A"/>
    <w:multiLevelType w:val="multilevel"/>
    <w:tmpl w:val="774C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30D4E"/>
    <w:multiLevelType w:val="multilevel"/>
    <w:tmpl w:val="3C7A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63449"/>
    <w:multiLevelType w:val="multilevel"/>
    <w:tmpl w:val="09EA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A0588"/>
    <w:multiLevelType w:val="multilevel"/>
    <w:tmpl w:val="C442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F5564"/>
    <w:multiLevelType w:val="multilevel"/>
    <w:tmpl w:val="6ABA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E37FB"/>
    <w:multiLevelType w:val="multilevel"/>
    <w:tmpl w:val="A61E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3070B"/>
    <w:multiLevelType w:val="multilevel"/>
    <w:tmpl w:val="BA5A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5F060C"/>
    <w:multiLevelType w:val="multilevel"/>
    <w:tmpl w:val="604A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394529">
    <w:abstractNumId w:val="9"/>
  </w:num>
  <w:num w:numId="2" w16cid:durableId="1790586617">
    <w:abstractNumId w:val="8"/>
  </w:num>
  <w:num w:numId="3" w16cid:durableId="1505196660">
    <w:abstractNumId w:val="5"/>
  </w:num>
  <w:num w:numId="4" w16cid:durableId="1520775174">
    <w:abstractNumId w:val="2"/>
  </w:num>
  <w:num w:numId="5" w16cid:durableId="2051801333">
    <w:abstractNumId w:val="1"/>
  </w:num>
  <w:num w:numId="6" w16cid:durableId="1772700236">
    <w:abstractNumId w:val="6"/>
  </w:num>
  <w:num w:numId="7" w16cid:durableId="760831712">
    <w:abstractNumId w:val="3"/>
  </w:num>
  <w:num w:numId="8" w16cid:durableId="1039477082">
    <w:abstractNumId w:val="0"/>
  </w:num>
  <w:num w:numId="9" w16cid:durableId="334764946">
    <w:abstractNumId w:val="4"/>
  </w:num>
  <w:num w:numId="10" w16cid:durableId="18978875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E49"/>
    <w:rsid w:val="0000719A"/>
    <w:rsid w:val="0002414F"/>
    <w:rsid w:val="000417C2"/>
    <w:rsid w:val="000559E9"/>
    <w:rsid w:val="00055EAC"/>
    <w:rsid w:val="00083B45"/>
    <w:rsid w:val="000847F8"/>
    <w:rsid w:val="00085FD1"/>
    <w:rsid w:val="00086B23"/>
    <w:rsid w:val="00091EFF"/>
    <w:rsid w:val="000A1504"/>
    <w:rsid w:val="000B521F"/>
    <w:rsid w:val="000C2A31"/>
    <w:rsid w:val="000D1DA8"/>
    <w:rsid w:val="000E3CAB"/>
    <w:rsid w:val="000F2308"/>
    <w:rsid w:val="00121C4C"/>
    <w:rsid w:val="00132AAE"/>
    <w:rsid w:val="0014576D"/>
    <w:rsid w:val="00145CB2"/>
    <w:rsid w:val="00157636"/>
    <w:rsid w:val="00180522"/>
    <w:rsid w:val="00182BA2"/>
    <w:rsid w:val="001B3A84"/>
    <w:rsid w:val="001F7E09"/>
    <w:rsid w:val="0020765E"/>
    <w:rsid w:val="00210B2C"/>
    <w:rsid w:val="00221F77"/>
    <w:rsid w:val="00227E60"/>
    <w:rsid w:val="0025653C"/>
    <w:rsid w:val="00297CEE"/>
    <w:rsid w:val="002A247A"/>
    <w:rsid w:val="002B17E5"/>
    <w:rsid w:val="002C032C"/>
    <w:rsid w:val="002C333F"/>
    <w:rsid w:val="002C7503"/>
    <w:rsid w:val="003042AE"/>
    <w:rsid w:val="00304FA9"/>
    <w:rsid w:val="00316F22"/>
    <w:rsid w:val="003205DB"/>
    <w:rsid w:val="00325A7F"/>
    <w:rsid w:val="003338A6"/>
    <w:rsid w:val="0034487E"/>
    <w:rsid w:val="003651D7"/>
    <w:rsid w:val="00395E0C"/>
    <w:rsid w:val="003D2014"/>
    <w:rsid w:val="003D4A46"/>
    <w:rsid w:val="003F31F1"/>
    <w:rsid w:val="00401F2F"/>
    <w:rsid w:val="004033F3"/>
    <w:rsid w:val="00422923"/>
    <w:rsid w:val="00434F47"/>
    <w:rsid w:val="00437A10"/>
    <w:rsid w:val="0045065D"/>
    <w:rsid w:val="00453E91"/>
    <w:rsid w:val="004610A1"/>
    <w:rsid w:val="00462C38"/>
    <w:rsid w:val="00481EEF"/>
    <w:rsid w:val="004864CA"/>
    <w:rsid w:val="0049743F"/>
    <w:rsid w:val="004D0B3E"/>
    <w:rsid w:val="004D72EE"/>
    <w:rsid w:val="004F6A3D"/>
    <w:rsid w:val="00530789"/>
    <w:rsid w:val="00536F97"/>
    <w:rsid w:val="00546455"/>
    <w:rsid w:val="00550471"/>
    <w:rsid w:val="005523C2"/>
    <w:rsid w:val="00567F1E"/>
    <w:rsid w:val="00593E3F"/>
    <w:rsid w:val="00594D06"/>
    <w:rsid w:val="005B4E1A"/>
    <w:rsid w:val="00603D4A"/>
    <w:rsid w:val="006119C6"/>
    <w:rsid w:val="0061415E"/>
    <w:rsid w:val="00623D0E"/>
    <w:rsid w:val="00625A91"/>
    <w:rsid w:val="006400F4"/>
    <w:rsid w:val="00654C5D"/>
    <w:rsid w:val="00656121"/>
    <w:rsid w:val="00683C6E"/>
    <w:rsid w:val="006C43C3"/>
    <w:rsid w:val="006D072C"/>
    <w:rsid w:val="006F03D8"/>
    <w:rsid w:val="00707812"/>
    <w:rsid w:val="0071199E"/>
    <w:rsid w:val="00725ADC"/>
    <w:rsid w:val="0073141A"/>
    <w:rsid w:val="00761740"/>
    <w:rsid w:val="0079195D"/>
    <w:rsid w:val="007E0C79"/>
    <w:rsid w:val="007E6C80"/>
    <w:rsid w:val="00804720"/>
    <w:rsid w:val="008055F6"/>
    <w:rsid w:val="00810625"/>
    <w:rsid w:val="00865940"/>
    <w:rsid w:val="0087472A"/>
    <w:rsid w:val="00890224"/>
    <w:rsid w:val="00897E13"/>
    <w:rsid w:val="008A268C"/>
    <w:rsid w:val="008B0503"/>
    <w:rsid w:val="008F2E9E"/>
    <w:rsid w:val="00925A31"/>
    <w:rsid w:val="00934E49"/>
    <w:rsid w:val="009419C7"/>
    <w:rsid w:val="0094508F"/>
    <w:rsid w:val="0094715B"/>
    <w:rsid w:val="0095574D"/>
    <w:rsid w:val="00967291"/>
    <w:rsid w:val="00990C20"/>
    <w:rsid w:val="009B34C1"/>
    <w:rsid w:val="009D7CE1"/>
    <w:rsid w:val="009E03B5"/>
    <w:rsid w:val="009E4F87"/>
    <w:rsid w:val="009F4D2E"/>
    <w:rsid w:val="00A014CD"/>
    <w:rsid w:val="00A01DCB"/>
    <w:rsid w:val="00A14C84"/>
    <w:rsid w:val="00A47788"/>
    <w:rsid w:val="00A83796"/>
    <w:rsid w:val="00AF0C18"/>
    <w:rsid w:val="00AF156D"/>
    <w:rsid w:val="00AF3EFF"/>
    <w:rsid w:val="00AF634C"/>
    <w:rsid w:val="00B023BC"/>
    <w:rsid w:val="00B12690"/>
    <w:rsid w:val="00B44FA8"/>
    <w:rsid w:val="00B459E2"/>
    <w:rsid w:val="00B60321"/>
    <w:rsid w:val="00B84902"/>
    <w:rsid w:val="00B95040"/>
    <w:rsid w:val="00BA24BE"/>
    <w:rsid w:val="00BA77F3"/>
    <w:rsid w:val="00BB27DA"/>
    <w:rsid w:val="00BC06B7"/>
    <w:rsid w:val="00BD346C"/>
    <w:rsid w:val="00BE1681"/>
    <w:rsid w:val="00BE2A68"/>
    <w:rsid w:val="00BE5273"/>
    <w:rsid w:val="00C14579"/>
    <w:rsid w:val="00C20F00"/>
    <w:rsid w:val="00C340BD"/>
    <w:rsid w:val="00C34DD7"/>
    <w:rsid w:val="00C40F70"/>
    <w:rsid w:val="00C42DDC"/>
    <w:rsid w:val="00C53E83"/>
    <w:rsid w:val="00C747E2"/>
    <w:rsid w:val="00C839CF"/>
    <w:rsid w:val="00C851CB"/>
    <w:rsid w:val="00C91915"/>
    <w:rsid w:val="00C95ADB"/>
    <w:rsid w:val="00CE43CD"/>
    <w:rsid w:val="00CF5950"/>
    <w:rsid w:val="00D12C4F"/>
    <w:rsid w:val="00D2231F"/>
    <w:rsid w:val="00D31237"/>
    <w:rsid w:val="00D418EE"/>
    <w:rsid w:val="00D518CE"/>
    <w:rsid w:val="00D6086E"/>
    <w:rsid w:val="00D70BF6"/>
    <w:rsid w:val="00DD4F1B"/>
    <w:rsid w:val="00DE7BDB"/>
    <w:rsid w:val="00E04EC3"/>
    <w:rsid w:val="00E2082E"/>
    <w:rsid w:val="00E61E6D"/>
    <w:rsid w:val="00EA2911"/>
    <w:rsid w:val="00F264E1"/>
    <w:rsid w:val="00F31FB5"/>
    <w:rsid w:val="00F41955"/>
    <w:rsid w:val="00F619C3"/>
    <w:rsid w:val="00F66558"/>
    <w:rsid w:val="00FA1F9A"/>
    <w:rsid w:val="00FA6173"/>
    <w:rsid w:val="00FD05CE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CABAE"/>
  <w15:chartTrackingRefBased/>
  <w15:docId w15:val="{B197B32F-47CA-49D4-9B10-DC9F2A6C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68C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D6086E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6086E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6E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86E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86E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86E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86E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  <w:style w:type="character" w:styleId="Hyperlink">
    <w:name w:val="Hyperlink"/>
    <w:basedOn w:val="DefaultParagraphFont"/>
    <w:uiPriority w:val="99"/>
    <w:semiHidden/>
    <w:rsid w:val="00934E49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E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4E4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934E49"/>
    <w:rPr>
      <w:b/>
      <w:bCs/>
    </w:rPr>
  </w:style>
  <w:style w:type="character" w:styleId="Emphasis">
    <w:name w:val="Emphasis"/>
    <w:basedOn w:val="DefaultParagraphFont"/>
    <w:uiPriority w:val="20"/>
    <w:qFormat/>
    <w:rsid w:val="00934E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inkedin.com/in/emdedeva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ded\AppData\Roaming\Microsoft\Templates\ATS%20simple%20food%20service%20resume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FBBFC63-EF93-485F-AA69-DEBFE7D97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76D57B-AB58-49F2-9D55-CF05BEF3C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135059-C0B1-4DAE-B130-416960F15B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00B2A8-D78E-4D0E-83E0-0C635D8CC5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food service resume.dotx</Template>
  <TotalTime>1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&lt;432 1st Ave, Saint Paul, MN 65432&gt;   |   &lt;805.555.0123&gt;</vt:lpstr>
      <vt:lpstr>&lt;interestingsite.com&gt;   |   &lt;michelle@example.com&gt;</vt:lpstr>
      <vt:lpstr>    &lt;Hyperwarp Coffee – Atlanta, GA&gt;	&lt;11.XX – Present&gt;</vt:lpstr>
      <vt:lpstr>    &lt;Hyperwarp Coffee – Atlanta, GA&gt;	&lt;6.XX – 4.XX&gt;</vt:lpstr>
      <vt:lpstr>    &lt;Glennwood University – Detroit, MI&gt;	&lt;20XX&gt;</vt:lpstr>
      <vt:lpstr>    &lt;Hyperwarp Coffee HQ&gt;</vt:lpstr>
      <vt:lpstr>    &lt;Hyperwarp Coffee HQ&gt;</vt:lpstr>
      <vt:lpstr>    &lt;Hyperwarp Coffee HQ&gt;</vt:lpstr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Valentin D Mengue Ebengue</cp:lastModifiedBy>
  <cp:revision>2</cp:revision>
  <dcterms:created xsi:type="dcterms:W3CDTF">2024-08-31T03:25:00Z</dcterms:created>
  <dcterms:modified xsi:type="dcterms:W3CDTF">2024-09-18T00:38:00Z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